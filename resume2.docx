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44" w:type="dxa"/>
          <w:bottom w:w="360" w:type="dxa"/>
          <w:right w:w="144" w:type="dxa"/>
        </w:tblCellMar>
        <w:tblLook w:val="04A0" w:firstRow="1" w:lastRow="0" w:firstColumn="1" w:lastColumn="0" w:noHBand="0" w:noVBand="1"/>
        <w:tblDescription w:val="Resume"/>
      </w:tblPr>
      <w:tblGrid>
        <w:gridCol w:w="2070"/>
        <w:gridCol w:w="5580"/>
        <w:gridCol w:w="2070"/>
      </w:tblGrid>
      <w:tr w:rsidR="00DC10E4" w14:paraId="54ED7176" w14:textId="77777777">
        <w:tc>
          <w:tcPr>
            <w:tcW w:w="2070" w:type="dxa"/>
          </w:tcPr>
          <w:p w14:paraId="4C850972" w14:textId="77777777" w:rsidR="00DC10E4" w:rsidRDefault="00DC10E4">
            <w:pPr>
              <w:spacing w:line="240" w:lineRule="auto"/>
            </w:pPr>
          </w:p>
        </w:tc>
        <w:tc>
          <w:tcPr>
            <w:tcW w:w="7650" w:type="dxa"/>
            <w:gridSpan w:val="2"/>
            <w:tcMar>
              <w:bottom w:w="576" w:type="dxa"/>
            </w:tcMar>
          </w:tcPr>
          <w:p w14:paraId="26C83D79" w14:textId="77777777" w:rsidR="00DC10E4" w:rsidRDefault="00000000">
            <w:pPr>
              <w:pStyle w:val="Name"/>
            </w:pPr>
            <w:sdt>
              <w:sdtPr>
                <w:alias w:val="Your Name"/>
                <w:tag w:val=""/>
                <w:id w:val="1197042864"/>
                <w:placeholder>
                  <w:docPart w:val="C398D7A851FC419EAD844FB779DE30E0"/>
                </w:placeholder>
                <w:dataBinding w:prefixMappings="xmlns:ns0='http://purl.org/dc/elements/1.1/' xmlns:ns1='http://schemas.openxmlformats.org/package/2006/metadata/core-properties' " w:xpath="/ns1:coreProperties[1]/ns0:creator[1]" w:storeItemID="{6C3C8BC8-F283-45AE-878A-BAB7291924A1}"/>
                <w15:appearance w15:val="hidden"/>
                <w:text/>
              </w:sdtPr>
              <w:sdtContent>
                <w:r w:rsidR="00050C9F">
                  <w:t>Eric Cartman</w:t>
                </w:r>
              </w:sdtContent>
            </w:sdt>
          </w:p>
          <w:p w14:paraId="6AEB0360" w14:textId="77777777" w:rsidR="00DC10E4" w:rsidRDefault="00DC10E4" w:rsidP="008E37E4">
            <w:pPr>
              <w:pStyle w:val="NoSpacing"/>
            </w:pPr>
          </w:p>
        </w:tc>
      </w:tr>
      <w:tr w:rsidR="00DC10E4" w14:paraId="196436AD" w14:textId="77777777">
        <w:tc>
          <w:tcPr>
            <w:tcW w:w="2070" w:type="dxa"/>
          </w:tcPr>
          <w:p w14:paraId="342691D0" w14:textId="77777777" w:rsidR="00DC10E4" w:rsidRDefault="000C29D4">
            <w:pPr>
              <w:pStyle w:val="Heading1"/>
            </w:pPr>
            <w:r>
              <w:t>Objective</w:t>
            </w:r>
          </w:p>
        </w:tc>
        <w:tc>
          <w:tcPr>
            <w:tcW w:w="7650" w:type="dxa"/>
            <w:gridSpan w:val="2"/>
          </w:tcPr>
          <w:p w14:paraId="46B49927" w14:textId="77777777" w:rsidR="00DC10E4" w:rsidRDefault="000A4D38" w:rsidP="000A4D38">
            <w:r>
              <w:t xml:space="preserve">Entry level position in your </w:t>
            </w:r>
            <w:r w:rsidR="003F0848">
              <w:t xml:space="preserve">company or organization with </w:t>
            </w:r>
            <w:r>
              <w:t>the ability</w:t>
            </w:r>
            <w:r w:rsidR="003F0848">
              <w:t xml:space="preserve"> for</w:t>
            </w:r>
            <w:r>
              <w:t xml:space="preserve"> promotion and</w:t>
            </w:r>
            <w:r w:rsidR="003F0848">
              <w:t xml:space="preserve"> growth.</w:t>
            </w:r>
          </w:p>
        </w:tc>
      </w:tr>
      <w:tr w:rsidR="00DC10E4" w14:paraId="7C45E26F" w14:textId="77777777">
        <w:tc>
          <w:tcPr>
            <w:tcW w:w="2070" w:type="dxa"/>
          </w:tcPr>
          <w:p w14:paraId="34924598" w14:textId="77777777" w:rsidR="00DC10E4" w:rsidRDefault="000C29D4">
            <w:pPr>
              <w:pStyle w:val="Heading1"/>
            </w:pPr>
            <w:r>
              <w:t>Skills &amp; Abilities</w:t>
            </w:r>
          </w:p>
        </w:tc>
        <w:tc>
          <w:tcPr>
            <w:tcW w:w="7650" w:type="dxa"/>
            <w:gridSpan w:val="2"/>
          </w:tcPr>
          <w:p w14:paraId="6A849B47" w14:textId="77777777" w:rsidR="00DC10E4" w:rsidRDefault="00F67266" w:rsidP="0044080B">
            <w:r>
              <w:t xml:space="preserve"> S</w:t>
            </w:r>
            <w:r w:rsidR="007A6984">
              <w:t>tocking and orga</w:t>
            </w:r>
            <w:r w:rsidR="00684A80">
              <w:t>nizing; Regents diploma in Computer Technology;</w:t>
            </w:r>
            <w:r w:rsidR="0044080B">
              <w:t xml:space="preserve"> Customer Service skills; Experience and</w:t>
            </w:r>
            <w:r w:rsidR="007A3E48">
              <w:t xml:space="preserve"> knowledge of criminal justice laws, ethics, </w:t>
            </w:r>
            <w:r w:rsidR="00B04D06">
              <w:t>psychology, social learning</w:t>
            </w:r>
            <w:r w:rsidR="0044080B">
              <w:t>; Q</w:t>
            </w:r>
            <w:r w:rsidR="0038266C">
              <w:t>uick and eager to learn new tasks.</w:t>
            </w:r>
          </w:p>
        </w:tc>
      </w:tr>
      <w:tr w:rsidR="00DC10E4" w14:paraId="7407C839" w14:textId="77777777">
        <w:tc>
          <w:tcPr>
            <w:tcW w:w="2070" w:type="dxa"/>
          </w:tcPr>
          <w:p w14:paraId="200CAEE4" w14:textId="77777777" w:rsidR="00DC10E4" w:rsidRDefault="000C29D4">
            <w:pPr>
              <w:pStyle w:val="Heading1"/>
            </w:pPr>
            <w:r>
              <w:t>Experience</w:t>
            </w:r>
          </w:p>
        </w:tc>
        <w:tc>
          <w:tcPr>
            <w:tcW w:w="7650" w:type="dxa"/>
            <w:gridSpan w:val="2"/>
          </w:tcPr>
          <w:sdt>
            <w:sdtPr>
              <w:rPr>
                <w:b/>
                <w:bCs/>
                <w:caps w:val="0"/>
                <w:color w:val="595959" w:themeColor="text1" w:themeTint="A6"/>
                <w:kern w:val="0"/>
              </w:rPr>
              <w:id w:val="1436861535"/>
              <w15:color w:val="C0C0C0"/>
              <w15:repeatingSection/>
            </w:sdtPr>
            <w:sdtEndPr>
              <w:rPr>
                <w:b w:val="0"/>
                <w:bCs w:val="0"/>
              </w:rPr>
            </w:sdtEndPr>
            <w:sdtContent>
              <w:sdt>
                <w:sdtPr>
                  <w:rPr>
                    <w:b/>
                    <w:bCs/>
                    <w:caps w:val="0"/>
                    <w:color w:val="595959" w:themeColor="text1" w:themeTint="A6"/>
                    <w:kern w:val="0"/>
                  </w:rPr>
                  <w:id w:val="221802691"/>
                  <w:placeholder>
                    <w:docPart w:val="2EE48E0E57BD4D5EAE9D63F392C91DBE"/>
                  </w:placeholder>
                  <w15:color w:val="C0C0C0"/>
                  <w15:repeatingSectionItem/>
                </w:sdtPr>
                <w:sdtEndPr>
                  <w:rPr>
                    <w:b w:val="0"/>
                    <w:bCs w:val="0"/>
                  </w:rPr>
                </w:sdtEndPr>
                <w:sdtContent>
                  <w:p w14:paraId="219E3054" w14:textId="77777777" w:rsidR="00DC10E4" w:rsidRDefault="00480112">
                    <w:pPr>
                      <w:pStyle w:val="Heading2"/>
                      <w:rPr>
                        <w:color w:val="auto"/>
                        <w:sz w:val="22"/>
                        <w:szCs w:val="22"/>
                      </w:rPr>
                    </w:pPr>
                    <w:r>
                      <w:rPr>
                        <w:rStyle w:val="Strong"/>
                      </w:rPr>
                      <w:t>[Tim Hortons]</w:t>
                    </w:r>
                    <w:r w:rsidR="000C29D4">
                      <w:t xml:space="preserve"> </w:t>
                    </w:r>
                  </w:p>
                  <w:p w14:paraId="4CB0D5A4" w14:textId="77777777" w:rsidR="00DC10E4" w:rsidRDefault="007A1E59">
                    <w:pPr>
                      <w:pStyle w:val="Heading3"/>
                    </w:pPr>
                    <w:r>
                      <w:t>[9/15-12/15]</w:t>
                    </w:r>
                  </w:p>
                  <w:p w14:paraId="3700C73A" w14:textId="77777777" w:rsidR="00DC10E4" w:rsidRDefault="007A1E59">
                    <w:pPr>
                      <w:spacing w:line="240" w:lineRule="auto"/>
                    </w:pPr>
                    <w:r>
                      <w:t>Responsible of confirming</w:t>
                    </w:r>
                    <w:r w:rsidR="00B04D06">
                      <w:t xml:space="preserve"> all</w:t>
                    </w:r>
                    <w:r>
                      <w:t xml:space="preserve"> the items ordered from the delivery truck is safety transported and stock those items to their respective areas in the store. Taking out the trash and make sure the store is in good condition. Plus, assist my coworkers mainly the cooks since I have knowledge of where the food items are placed in the storage freezer. </w:t>
                    </w:r>
                  </w:p>
                </w:sdtContent>
              </w:sdt>
              <w:sdt>
                <w:sdtPr>
                  <w:rPr>
                    <w:b/>
                    <w:bCs/>
                    <w:caps w:val="0"/>
                    <w:color w:val="595959" w:themeColor="text1" w:themeTint="A6"/>
                    <w:kern w:val="0"/>
                  </w:rPr>
                  <w:id w:val="68699791"/>
                  <w:placeholder>
                    <w:docPart w:val="2EE48E0E57BD4D5EAE9D63F392C91DBE"/>
                  </w:placeholder>
                  <w15:color w:val="C0C0C0"/>
                  <w15:repeatingSectionItem/>
                </w:sdtPr>
                <w:sdtEndPr>
                  <w:rPr>
                    <w:b w:val="0"/>
                    <w:bCs w:val="0"/>
                  </w:rPr>
                </w:sdtEndPr>
                <w:sdtContent>
                  <w:p w14:paraId="33E7BCF6" w14:textId="77777777" w:rsidR="00DC10E4" w:rsidRDefault="00DC10E4">
                    <w:pPr>
                      <w:pStyle w:val="Heading2"/>
                    </w:pPr>
                  </w:p>
                  <w:p w14:paraId="5C48E861" w14:textId="77777777" w:rsidR="00DC10E4" w:rsidRDefault="00000000" w:rsidP="003F0848">
                    <w:pPr>
                      <w:spacing w:line="240" w:lineRule="auto"/>
                    </w:pPr>
                  </w:p>
                </w:sdtContent>
              </w:sdt>
            </w:sdtContent>
          </w:sdt>
        </w:tc>
      </w:tr>
      <w:tr w:rsidR="00DC10E4" w14:paraId="45682B83" w14:textId="77777777">
        <w:tc>
          <w:tcPr>
            <w:tcW w:w="2070" w:type="dxa"/>
          </w:tcPr>
          <w:p w14:paraId="69991DA1" w14:textId="77777777" w:rsidR="00DC10E4" w:rsidRDefault="000C29D4">
            <w:pPr>
              <w:pStyle w:val="Heading1"/>
            </w:pPr>
            <w:r>
              <w:t>Education</w:t>
            </w:r>
          </w:p>
        </w:tc>
        <w:tc>
          <w:tcPr>
            <w:tcW w:w="7650" w:type="dxa"/>
            <w:gridSpan w:val="2"/>
          </w:tcPr>
          <w:sdt>
            <w:sdtPr>
              <w:rPr>
                <w:caps w:val="0"/>
                <w:color w:val="595959" w:themeColor="text1" w:themeTint="A6"/>
                <w:kern w:val="0"/>
              </w:rPr>
              <w:id w:val="-691765356"/>
              <w15:repeatingSection/>
            </w:sdtPr>
            <w:sdtContent>
              <w:sdt>
                <w:sdtPr>
                  <w:rPr>
                    <w:caps w:val="0"/>
                    <w:color w:val="595959" w:themeColor="text1" w:themeTint="A6"/>
                    <w:kern w:val="0"/>
                  </w:rPr>
                  <w:id w:val="-1126388115"/>
                  <w:placeholder>
                    <w:docPart w:val="2EE48E0E57BD4D5EAE9D63F392C91DBE"/>
                  </w:placeholder>
                  <w15:repeatingSectionItem/>
                </w:sdtPr>
                <w:sdtContent>
                  <w:p w14:paraId="32128B1F" w14:textId="77777777" w:rsidR="00DC10E4" w:rsidRDefault="00480112">
                    <w:pPr>
                      <w:pStyle w:val="Heading2"/>
                    </w:pPr>
                    <w:r>
                      <w:rPr>
                        <w:rStyle w:val="Strong"/>
                      </w:rPr>
                      <w:t>[</w:t>
                    </w:r>
                    <w:r w:rsidRPr="00480112">
                      <w:rPr>
                        <w:rStyle w:val="Strong"/>
                      </w:rPr>
                      <w:t>Hutchinson Central Technical High School</w:t>
                    </w:r>
                    <w:r>
                      <w:rPr>
                        <w:rStyle w:val="Strong"/>
                      </w:rPr>
                      <w:t>]</w:t>
                    </w:r>
                    <w:r w:rsidR="000C29D4">
                      <w:t xml:space="preserve">, </w:t>
                    </w:r>
                    <w:r>
                      <w:t>[</w:t>
                    </w:r>
                    <w:r w:rsidRPr="00480112">
                      <w:t>256 S Elmwood Ave, Buffalo, NY 14201</w:t>
                    </w:r>
                    <w:r>
                      <w:t>]</w:t>
                    </w:r>
                  </w:p>
                  <w:p w14:paraId="0C6FF1BE" w14:textId="77777777" w:rsidR="0038266C" w:rsidRPr="0038266C" w:rsidRDefault="0038266C" w:rsidP="0038266C"/>
                  <w:p w14:paraId="3D99B275" w14:textId="77777777" w:rsidR="00DC10E4" w:rsidRDefault="00480112">
                    <w:pPr>
                      <w:pStyle w:val="Heading3"/>
                    </w:pPr>
                    <w:r>
                      <w:t>regents</w:t>
                    </w:r>
                    <w:r w:rsidR="00B04D06">
                      <w:t xml:space="preserve"> diploma</w:t>
                    </w:r>
                    <w:r w:rsidR="0038266C">
                      <w:t xml:space="preserve"> in Computer Technology</w:t>
                    </w:r>
                  </w:p>
                  <w:p w14:paraId="4C600154" w14:textId="77777777" w:rsidR="006E6BD1" w:rsidRPr="002A43D5" w:rsidRDefault="006E6BD1" w:rsidP="003F0848">
                    <w:pPr>
                      <w:spacing w:line="240" w:lineRule="auto"/>
                      <w:rPr>
                        <w:b/>
                      </w:rPr>
                    </w:pPr>
                  </w:p>
                  <w:p w14:paraId="1A1FD0A7" w14:textId="77777777" w:rsidR="002A43D5" w:rsidRPr="006E6BD1" w:rsidRDefault="002A43D5" w:rsidP="006E6BD1">
                    <w:pPr>
                      <w:shd w:val="clear" w:color="auto" w:fill="FFFFFF"/>
                      <w:rPr>
                        <w:rFonts w:ascii="Arial" w:eastAsia="Times New Roman" w:hAnsi="Arial" w:cs="Arial"/>
                        <w:color w:val="000000"/>
                        <w:sz w:val="20"/>
                        <w:szCs w:val="20"/>
                      </w:rPr>
                    </w:pPr>
                    <w:r w:rsidRPr="002A43D5">
                      <w:rPr>
                        <w:b/>
                      </w:rPr>
                      <w:t>[ERIE COMMUNITY COLLEGE</w:t>
                    </w:r>
                    <w:r w:rsidR="006E6BD1" w:rsidRPr="002A43D5">
                      <w:rPr>
                        <w:b/>
                      </w:rPr>
                      <w:t>]</w:t>
                    </w:r>
                    <w:r w:rsidR="006E6BD1">
                      <w:t>, [</w:t>
                    </w:r>
                    <w:r w:rsidR="006E6BD1" w:rsidRPr="006E6BD1">
                      <w:rPr>
                        <w:rFonts w:ascii="Arial" w:eastAsia="Times New Roman" w:hAnsi="Arial" w:cs="Arial"/>
                        <w:color w:val="000000"/>
                        <w:sz w:val="20"/>
                        <w:szCs w:val="20"/>
                      </w:rPr>
                      <w:t>6205 Main St, Williamsville,</w:t>
                    </w:r>
                    <w:r>
                      <w:rPr>
                        <w:rFonts w:ascii="Arial" w:eastAsia="Times New Roman" w:hAnsi="Arial" w:cs="Arial"/>
                        <w:color w:val="000000"/>
                        <w:sz w:val="20"/>
                        <w:szCs w:val="20"/>
                      </w:rPr>
                      <w:t xml:space="preserve"> BUFFALO,</w:t>
                    </w:r>
                    <w:r w:rsidR="006E6BD1" w:rsidRPr="006E6BD1">
                      <w:rPr>
                        <w:rFonts w:ascii="Arial" w:eastAsia="Times New Roman" w:hAnsi="Arial" w:cs="Arial"/>
                        <w:color w:val="000000"/>
                        <w:sz w:val="20"/>
                        <w:szCs w:val="20"/>
                      </w:rPr>
                      <w:t xml:space="preserve"> NY 14221</w:t>
                    </w:r>
                    <w:r>
                      <w:rPr>
                        <w:rFonts w:ascii="Arial" w:eastAsia="Times New Roman" w:hAnsi="Arial" w:cs="Arial"/>
                        <w:color w:val="000000"/>
                        <w:sz w:val="20"/>
                        <w:szCs w:val="20"/>
                      </w:rPr>
                      <w:t xml:space="preserve">]          </w:t>
                    </w:r>
                  </w:p>
                  <w:p w14:paraId="5194680A" w14:textId="77777777" w:rsidR="00DC10E4" w:rsidRDefault="002A43D5" w:rsidP="003F0848">
                    <w:pPr>
                      <w:spacing w:line="240" w:lineRule="auto"/>
                    </w:pPr>
                    <w:r>
                      <w:t>[ASSOCIATE DEGREE</w:t>
                    </w:r>
                    <w:r w:rsidR="00367CB7">
                      <w:t xml:space="preserve"> IN CRIMINAL JUSTICE</w:t>
                    </w:r>
                    <w:r>
                      <w:t>]</w:t>
                    </w:r>
                  </w:p>
                </w:sdtContent>
              </w:sdt>
            </w:sdtContent>
          </w:sdt>
        </w:tc>
      </w:tr>
      <w:tr w:rsidR="008156F0" w14:paraId="446F973A" w14:textId="77777777">
        <w:trPr>
          <w:gridAfter w:val="1"/>
          <w:wAfter w:w="2070" w:type="dxa"/>
        </w:trPr>
        <w:tc>
          <w:tcPr>
            <w:tcW w:w="7650" w:type="dxa"/>
            <w:gridSpan w:val="2"/>
          </w:tcPr>
          <w:p w14:paraId="485A1F4D" w14:textId="77777777" w:rsidR="008156F0" w:rsidRDefault="008156F0" w:rsidP="008156F0"/>
        </w:tc>
      </w:tr>
      <w:tr w:rsidR="00DC10E4" w14:paraId="7B7A124C" w14:textId="77777777">
        <w:tc>
          <w:tcPr>
            <w:tcW w:w="2070" w:type="dxa"/>
          </w:tcPr>
          <w:p w14:paraId="08096623" w14:textId="77777777" w:rsidR="00DC10E4" w:rsidRDefault="008156F0" w:rsidP="008156F0">
            <w:pPr>
              <w:pStyle w:val="Heading1"/>
              <w:ind w:right="180"/>
            </w:pPr>
            <w:r>
              <w:t xml:space="preserve">      </w:t>
            </w:r>
            <w:r w:rsidR="000C29D4">
              <w:t>References</w:t>
            </w:r>
          </w:p>
        </w:tc>
        <w:tc>
          <w:tcPr>
            <w:tcW w:w="7650" w:type="dxa"/>
            <w:gridSpan w:val="2"/>
          </w:tcPr>
          <w:sdt>
            <w:sdtPr>
              <w:rPr>
                <w:caps w:val="0"/>
                <w:color w:val="595959" w:themeColor="text1" w:themeTint="A6"/>
                <w:kern w:val="0"/>
              </w:rPr>
              <w:id w:val="-1883713024"/>
              <w15:color w:val="C0C0C0"/>
              <w15:repeatingSection/>
            </w:sdtPr>
            <w:sdtContent>
              <w:sdt>
                <w:sdtPr>
                  <w:rPr>
                    <w:caps w:val="0"/>
                    <w:color w:val="595959" w:themeColor="text1" w:themeTint="A6"/>
                    <w:kern w:val="0"/>
                  </w:rPr>
                  <w:id w:val="-1368215953"/>
                  <w:placeholder>
                    <w:docPart w:val="2EE48E0E57BD4D5EAE9D63F392C91DBE"/>
                  </w:placeholder>
                  <w15:color w:val="C0C0C0"/>
                  <w15:repeatingSectionItem/>
                </w:sdtPr>
                <w:sdtContent>
                  <w:p w14:paraId="6BA00CED" w14:textId="77777777" w:rsidR="00DC10E4" w:rsidRDefault="00050C9F">
                    <w:pPr>
                      <w:pStyle w:val="Heading2"/>
                      <w:rPr>
                        <w:color w:val="262626" w:themeColor="text1" w:themeTint="D9"/>
                        <w:szCs w:val="16"/>
                      </w:rPr>
                    </w:pPr>
                    <w:r>
                      <w:rPr>
                        <w:rStyle w:val="Strong"/>
                      </w:rPr>
                      <w:t>[ Eddie Corcain</w:t>
                    </w:r>
                    <w:r w:rsidR="008A7002">
                      <w:rPr>
                        <w:rStyle w:val="Strong"/>
                      </w:rPr>
                      <w:t>]</w:t>
                    </w:r>
                    <w:r w:rsidR="008156F0">
                      <w:t>,</w:t>
                    </w:r>
                  </w:p>
                  <w:p w14:paraId="761CD37C" w14:textId="77777777" w:rsidR="00DC10E4" w:rsidRDefault="00050C9F">
                    <w:pPr>
                      <w:pStyle w:val="Heading3"/>
                    </w:pPr>
                    <w:r>
                      <w:t>[Tim Hortons/ Women and Children</w:t>
                    </w:r>
                    <w:r w:rsidR="00903F76">
                      <w:t xml:space="preserve"> Hospital]</w:t>
                    </w:r>
                  </w:p>
                  <w:p w14:paraId="4AEA31C2" w14:textId="77777777" w:rsidR="008A7002" w:rsidRDefault="008A7002" w:rsidP="008A7002">
                    <w:pPr>
                      <w:spacing w:line="240" w:lineRule="auto"/>
                    </w:pPr>
                    <w:r>
                      <w:t xml:space="preserve">[Email: </w:t>
                    </w:r>
                    <w:r w:rsidR="00050C9F">
                      <w:t>***************</w:t>
                    </w:r>
                    <w:r>
                      <w:t>]</w:t>
                    </w:r>
                  </w:p>
                  <w:p w14:paraId="1583C71B" w14:textId="77777777" w:rsidR="00DC10E4" w:rsidRPr="008156F0" w:rsidRDefault="002A43D5" w:rsidP="008A7002">
                    <w:pPr>
                      <w:spacing w:line="240" w:lineRule="auto"/>
                      <w:rPr>
                        <w:color w:val="595959" w:themeColor="text1" w:themeTint="A6"/>
                      </w:rPr>
                    </w:pPr>
                    <w:r>
                      <w:t>[</w:t>
                    </w:r>
                    <w:r w:rsidR="008156F0">
                      <w:t>Phone number</w:t>
                    </w:r>
                    <w:r>
                      <w:t xml:space="preserve">: </w:t>
                    </w:r>
                    <w:r w:rsidR="00050C9F">
                      <w:t>**********</w:t>
                    </w:r>
                    <w:r w:rsidR="008156F0">
                      <w:t>]</w:t>
                    </w:r>
                  </w:p>
                </w:sdtContent>
              </w:sdt>
            </w:sdtContent>
          </w:sdt>
        </w:tc>
      </w:tr>
    </w:tbl>
    <w:p w14:paraId="151CF65B" w14:textId="77777777" w:rsidR="00DC10E4" w:rsidRDefault="00DC10E4"/>
    <w:sectPr w:rsidR="00DC10E4">
      <w:footerReference w:type="default" r:id="rId7"/>
      <w:pgSz w:w="12240" w:h="15840"/>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B881A" w14:textId="77777777" w:rsidR="00B75448" w:rsidRDefault="00B75448">
      <w:pPr>
        <w:spacing w:after="0" w:line="240" w:lineRule="auto"/>
      </w:pPr>
      <w:r>
        <w:separator/>
      </w:r>
    </w:p>
  </w:endnote>
  <w:endnote w:type="continuationSeparator" w:id="0">
    <w:p w14:paraId="27B1A9C6" w14:textId="77777777" w:rsidR="00B75448" w:rsidRDefault="00B75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157C" w14:textId="77777777" w:rsidR="00DC10E4" w:rsidRDefault="000C29D4">
    <w:pPr>
      <w:pStyle w:val="Footer"/>
    </w:pPr>
    <w:r>
      <w:t xml:space="preserve">Page </w:t>
    </w: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03720" w14:textId="77777777" w:rsidR="00B75448" w:rsidRDefault="00B75448">
      <w:pPr>
        <w:spacing w:after="0" w:line="240" w:lineRule="auto"/>
      </w:pPr>
      <w:r>
        <w:separator/>
      </w:r>
    </w:p>
  </w:footnote>
  <w:footnote w:type="continuationSeparator" w:id="0">
    <w:p w14:paraId="72D5CCFF" w14:textId="77777777" w:rsidR="00B75448" w:rsidRDefault="00B754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886"/>
    <w:rsid w:val="0004666D"/>
    <w:rsid w:val="00050C9F"/>
    <w:rsid w:val="000A4D38"/>
    <w:rsid w:val="000C29D4"/>
    <w:rsid w:val="000F7F43"/>
    <w:rsid w:val="00134F0A"/>
    <w:rsid w:val="002A43D5"/>
    <w:rsid w:val="00300F5B"/>
    <w:rsid w:val="00302ED3"/>
    <w:rsid w:val="00367CB7"/>
    <w:rsid w:val="0038266C"/>
    <w:rsid w:val="003C1B2C"/>
    <w:rsid w:val="003F0848"/>
    <w:rsid w:val="0042247E"/>
    <w:rsid w:val="0044080B"/>
    <w:rsid w:val="00471886"/>
    <w:rsid w:val="00480112"/>
    <w:rsid w:val="004D6647"/>
    <w:rsid w:val="00506E6B"/>
    <w:rsid w:val="0055105F"/>
    <w:rsid w:val="005E22D5"/>
    <w:rsid w:val="00684A80"/>
    <w:rsid w:val="006E6BD1"/>
    <w:rsid w:val="007A1E59"/>
    <w:rsid w:val="007A3E48"/>
    <w:rsid w:val="007A5653"/>
    <w:rsid w:val="007A6984"/>
    <w:rsid w:val="007D44AF"/>
    <w:rsid w:val="007F7D9B"/>
    <w:rsid w:val="008156F0"/>
    <w:rsid w:val="00854C83"/>
    <w:rsid w:val="008A7002"/>
    <w:rsid w:val="008E37E4"/>
    <w:rsid w:val="00903F76"/>
    <w:rsid w:val="009C3630"/>
    <w:rsid w:val="00B04D06"/>
    <w:rsid w:val="00B4286A"/>
    <w:rsid w:val="00B75448"/>
    <w:rsid w:val="00BA668B"/>
    <w:rsid w:val="00C32B93"/>
    <w:rsid w:val="00D07981"/>
    <w:rsid w:val="00DC10E4"/>
    <w:rsid w:val="00EB1D1B"/>
    <w:rsid w:val="00F3186D"/>
    <w:rsid w:val="00F67266"/>
    <w:rsid w:val="00F8799C"/>
    <w:rsid w:val="00FF7E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E987"/>
  <w15:chartTrackingRefBased/>
  <w15:docId w15:val="{BE0488B2-4627-4997-8470-70FECDC4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character" w:styleId="Hyperlink">
    <w:name w:val="Hyperlink"/>
    <w:basedOn w:val="DefaultParagraphFont"/>
    <w:uiPriority w:val="99"/>
    <w:unhideWhenUsed/>
    <w:rsid w:val="008A7002"/>
    <w:rPr>
      <w:color w:val="8EB61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831416">
      <w:bodyDiv w:val="1"/>
      <w:marLeft w:val="0"/>
      <w:marRight w:val="0"/>
      <w:marTop w:val="0"/>
      <w:marBottom w:val="0"/>
      <w:divBdr>
        <w:top w:val="none" w:sz="0" w:space="0" w:color="auto"/>
        <w:left w:val="none" w:sz="0" w:space="0" w:color="auto"/>
        <w:bottom w:val="none" w:sz="0" w:space="0" w:color="auto"/>
        <w:right w:val="none" w:sz="0" w:space="0" w:color="auto"/>
      </w:divBdr>
      <w:divsChild>
        <w:div w:id="666595888">
          <w:marLeft w:val="0"/>
          <w:marRight w:val="0"/>
          <w:marTop w:val="0"/>
          <w:marBottom w:val="0"/>
          <w:divBdr>
            <w:top w:val="none" w:sz="0" w:space="0" w:color="auto"/>
            <w:left w:val="none" w:sz="0" w:space="0" w:color="auto"/>
            <w:bottom w:val="none" w:sz="0" w:space="0" w:color="auto"/>
            <w:right w:val="none" w:sz="0" w:space="0" w:color="auto"/>
          </w:divBdr>
        </w:div>
      </w:divsChild>
    </w:div>
    <w:div w:id="1798835549">
      <w:bodyDiv w:val="1"/>
      <w:marLeft w:val="0"/>
      <w:marRight w:val="0"/>
      <w:marTop w:val="0"/>
      <w:marBottom w:val="0"/>
      <w:divBdr>
        <w:top w:val="none" w:sz="0" w:space="0" w:color="auto"/>
        <w:left w:val="none" w:sz="0" w:space="0" w:color="auto"/>
        <w:bottom w:val="none" w:sz="0" w:space="0" w:color="auto"/>
        <w:right w:val="none" w:sz="0" w:space="0" w:color="auto"/>
      </w:divBdr>
      <w:divsChild>
        <w:div w:id="40328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98D7A851FC419EAD844FB779DE30E0"/>
        <w:category>
          <w:name w:val="General"/>
          <w:gallery w:val="placeholder"/>
        </w:category>
        <w:types>
          <w:type w:val="bbPlcHdr"/>
        </w:types>
        <w:behaviors>
          <w:behavior w:val="content"/>
        </w:behaviors>
        <w:guid w:val="{CD66AFF0-8258-4D92-9E39-4E9A73C549B0}"/>
      </w:docPartPr>
      <w:docPartBody>
        <w:p w:rsidR="00673383" w:rsidRDefault="001943F4">
          <w:pPr>
            <w:pStyle w:val="C398D7A851FC419EAD844FB779DE30E0"/>
          </w:pPr>
          <w:r>
            <w:t>[Your Name]</w:t>
          </w:r>
        </w:p>
      </w:docPartBody>
    </w:docPart>
    <w:docPart>
      <w:docPartPr>
        <w:name w:val="2EE48E0E57BD4D5EAE9D63F392C91DBE"/>
        <w:category>
          <w:name w:val="General"/>
          <w:gallery w:val="placeholder"/>
        </w:category>
        <w:types>
          <w:type w:val="bbPlcHdr"/>
        </w:types>
        <w:behaviors>
          <w:behavior w:val="content"/>
        </w:behaviors>
        <w:guid w:val="{95AC6F3B-135E-4C09-8A7A-80648C846754}"/>
      </w:docPartPr>
      <w:docPartBody>
        <w:p w:rsidR="00673383" w:rsidRDefault="001943F4">
          <w:pPr>
            <w:pStyle w:val="2EE48E0E57BD4D5EAE9D63F392C91DBE"/>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3F4"/>
    <w:rsid w:val="001943F4"/>
    <w:rsid w:val="001F2937"/>
    <w:rsid w:val="00343428"/>
    <w:rsid w:val="003943F5"/>
    <w:rsid w:val="00406774"/>
    <w:rsid w:val="00673383"/>
    <w:rsid w:val="006E6BD4"/>
    <w:rsid w:val="00880322"/>
    <w:rsid w:val="009D7719"/>
    <w:rsid w:val="00BB1C0D"/>
    <w:rsid w:val="00BD6EFA"/>
    <w:rsid w:val="00C5774E"/>
    <w:rsid w:val="00CA330D"/>
    <w:rsid w:val="00D22BFD"/>
    <w:rsid w:val="00EB4DE4"/>
    <w:rsid w:val="00F925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98D7A851FC419EAD844FB779DE30E0">
    <w:name w:val="C398D7A851FC419EAD844FB779DE30E0"/>
  </w:style>
  <w:style w:type="character" w:styleId="PlaceholderText">
    <w:name w:val="Placeholder Text"/>
    <w:basedOn w:val="DefaultParagraphFont"/>
    <w:uiPriority w:val="99"/>
    <w:semiHidden/>
    <w:rPr>
      <w:color w:val="808080"/>
    </w:rPr>
  </w:style>
  <w:style w:type="paragraph" w:customStyle="1" w:styleId="2EE48E0E57BD4D5EAE9D63F392C91DBE">
    <w:name w:val="2EE48E0E57BD4D5EAE9D63F392C91DBE"/>
  </w:style>
  <w:style w:type="character" w:styleId="Strong">
    <w:name w:val="Strong"/>
    <w:basedOn w:val="DefaultParagraphFont"/>
    <w:uiPriority w:val="22"/>
    <w:qFormat/>
    <w:rPr>
      <w:b/>
      <w:b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C:\Users\Ryan\AppData\Roaming\Microsoft\Templates\Basic resume.dotx</Template>
  <TotalTime>1</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Cartman</dc:creator>
  <cp:keywords/>
  <dc:description/>
  <cp:lastModifiedBy>Perez, Ryan R</cp:lastModifiedBy>
  <cp:revision>2</cp:revision>
  <dcterms:created xsi:type="dcterms:W3CDTF">2022-10-05T02:00:00Z</dcterms:created>
  <dcterms:modified xsi:type="dcterms:W3CDTF">2022-10-05T02:00:00Z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